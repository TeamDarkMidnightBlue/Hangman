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8D112" w14:textId="77777777" w:rsidR="00E15573" w:rsidRDefault="00246EAB">
      <w:pPr>
        <w:pStyle w:val="Heading1"/>
      </w:pPr>
      <w:r>
        <w:t>Hangman, variant 7</w:t>
      </w:r>
    </w:p>
    <w:p w14:paraId="65696FB6" w14:textId="77777777" w:rsidR="00246EAB" w:rsidRPr="00246EAB" w:rsidRDefault="00246EAB" w:rsidP="00246EAB">
      <w:r>
        <w:t>TODO</w:t>
      </w:r>
    </w:p>
    <w:p w14:paraId="18EF8099" w14:textId="77777777" w:rsidR="00E15573" w:rsidRDefault="00246EAB" w:rsidP="00246EAB">
      <w:pPr>
        <w:pStyle w:val="ListBullet"/>
      </w:pPr>
      <w:r>
        <w:t>Refactor names of variables and methods</w:t>
      </w:r>
    </w:p>
    <w:p w14:paraId="37251B24" w14:textId="77777777" w:rsidR="00246EAB" w:rsidRDefault="00246EAB" w:rsidP="00246EAB">
      <w:pPr>
        <w:pStyle w:val="ListBullet"/>
      </w:pPr>
      <w:r>
        <w:t>Clear unused using clauses</w:t>
      </w:r>
    </w:p>
    <w:p w14:paraId="258EF857" w14:textId="77777777" w:rsidR="00246EAB" w:rsidRDefault="00246EAB" w:rsidP="00246EAB">
      <w:pPr>
        <w:pStyle w:val="ListBullet"/>
      </w:pPr>
      <w:r>
        <w:t>Refactor names of classes and namespaces</w:t>
      </w:r>
    </w:p>
    <w:p w14:paraId="78D9E749" w14:textId="77777777" w:rsidR="00246EAB" w:rsidRDefault="00246EAB" w:rsidP="00246EAB">
      <w:pPr>
        <w:pStyle w:val="ListBullet"/>
      </w:pPr>
      <w:r>
        <w:t>Split long and complicated methods in shorter and simpler ones</w:t>
      </w:r>
    </w:p>
    <w:p w14:paraId="5A8AD8E0" w14:textId="77777777" w:rsidR="00246EAB" w:rsidRDefault="00246EAB" w:rsidP="00246EAB">
      <w:pPr>
        <w:pStyle w:val="ListBullet"/>
      </w:pPr>
      <w:r>
        <w:t>Create new project structure:</w:t>
      </w:r>
    </w:p>
    <w:p w14:paraId="1BAEDEDF" w14:textId="562801A6" w:rsidR="00246EAB" w:rsidRDefault="00246EAB" w:rsidP="00246EAB">
      <w:pPr>
        <w:pStyle w:val="ListBullet"/>
        <w:numPr>
          <w:ilvl w:val="1"/>
          <w:numId w:val="3"/>
        </w:numPr>
      </w:pPr>
      <w:r>
        <w:t>Program class – entry point, contains Main method</w:t>
      </w:r>
      <w:r w:rsidR="00BF729D">
        <w:t xml:space="preserve"> (‘</w:t>
      </w:r>
      <w:proofErr w:type="spellStart"/>
      <w:r w:rsidR="00BF729D">
        <w:t>HangmanApp</w:t>
      </w:r>
      <w:proofErr w:type="spellEnd"/>
      <w:r w:rsidR="00BF729D">
        <w:t>’ or similar)</w:t>
      </w:r>
    </w:p>
    <w:p w14:paraId="1EA8CE28" w14:textId="77777777" w:rsidR="00246EAB" w:rsidRDefault="00246EAB" w:rsidP="00246EAB">
      <w:pPr>
        <w:pStyle w:val="ListBullet"/>
        <w:numPr>
          <w:ilvl w:val="1"/>
          <w:numId w:val="3"/>
        </w:numPr>
      </w:pPr>
      <w:bookmarkStart w:id="0" w:name="_GoBack"/>
      <w:bookmarkEnd w:id="0"/>
      <w:proofErr w:type="spellStart"/>
      <w:r>
        <w:t>GameEngine</w:t>
      </w:r>
      <w:proofErr w:type="spellEnd"/>
    </w:p>
    <w:p w14:paraId="4CF99066" w14:textId="77777777" w:rsidR="00246EAB" w:rsidRDefault="00246EAB" w:rsidP="00246EAB">
      <w:pPr>
        <w:pStyle w:val="ListBullet"/>
        <w:numPr>
          <w:ilvl w:val="1"/>
          <w:numId w:val="3"/>
        </w:numPr>
      </w:pPr>
      <w:r>
        <w:t>Command abstract class and implement specific classes:</w:t>
      </w:r>
    </w:p>
    <w:p w14:paraId="1D2577EB" w14:textId="77777777" w:rsidR="00246EAB" w:rsidRDefault="00246EAB" w:rsidP="00246EAB">
      <w:pPr>
        <w:pStyle w:val="ListBullet"/>
        <w:numPr>
          <w:ilvl w:val="2"/>
          <w:numId w:val="3"/>
        </w:numPr>
      </w:pPr>
      <w:r>
        <w:t>Guess class</w:t>
      </w:r>
    </w:p>
    <w:p w14:paraId="41762433" w14:textId="77777777" w:rsidR="00246EAB" w:rsidRDefault="00246EAB" w:rsidP="00246EAB">
      <w:pPr>
        <w:pStyle w:val="ListBullet"/>
        <w:numPr>
          <w:ilvl w:val="2"/>
          <w:numId w:val="3"/>
        </w:numPr>
      </w:pPr>
      <w:r>
        <w:t>Exit class</w:t>
      </w:r>
    </w:p>
    <w:p w14:paraId="6C578A59" w14:textId="77777777" w:rsidR="00246EAB" w:rsidRDefault="00246EAB" w:rsidP="00246EAB">
      <w:pPr>
        <w:pStyle w:val="ListBullet"/>
        <w:numPr>
          <w:ilvl w:val="2"/>
          <w:numId w:val="3"/>
        </w:numPr>
      </w:pPr>
      <w:r>
        <w:t>Top class</w:t>
      </w:r>
    </w:p>
    <w:p w14:paraId="75635FA8" w14:textId="77777777" w:rsidR="00246EAB" w:rsidRDefault="00246EAB" w:rsidP="00246EAB">
      <w:pPr>
        <w:pStyle w:val="ListBullet"/>
        <w:numPr>
          <w:ilvl w:val="2"/>
          <w:numId w:val="3"/>
        </w:numPr>
      </w:pPr>
      <w:proofErr w:type="spellStart"/>
      <w:r>
        <w:t>NewGame</w:t>
      </w:r>
      <w:proofErr w:type="spellEnd"/>
      <w:r>
        <w:t xml:space="preserve"> class</w:t>
      </w:r>
    </w:p>
    <w:p w14:paraId="00599C75" w14:textId="77777777" w:rsidR="00246EAB" w:rsidRDefault="00246EAB" w:rsidP="00246EAB">
      <w:pPr>
        <w:pStyle w:val="ListBullet"/>
        <w:numPr>
          <w:ilvl w:val="1"/>
          <w:numId w:val="3"/>
        </w:numPr>
      </w:pPr>
      <w:r>
        <w:t>Word class</w:t>
      </w:r>
    </w:p>
    <w:p w14:paraId="08D3E1B0" w14:textId="42EA0933" w:rsidR="00246EAB" w:rsidRDefault="001C5F4D" w:rsidP="00246EAB">
      <w:pPr>
        <w:pStyle w:val="ListBullet"/>
        <w:numPr>
          <w:ilvl w:val="1"/>
          <w:numId w:val="3"/>
        </w:numPr>
      </w:pPr>
      <w:proofErr w:type="spellStart"/>
      <w:r>
        <w:t>WordF</w:t>
      </w:r>
      <w:r w:rsidR="00246EAB">
        <w:t>actory</w:t>
      </w:r>
      <w:proofErr w:type="spellEnd"/>
      <w:r>
        <w:t xml:space="preserve"> class – creates words that the user has to guess when requested</w:t>
      </w:r>
    </w:p>
    <w:p w14:paraId="4385E4B8" w14:textId="77777777" w:rsidR="00E15573" w:rsidRDefault="00542EB5">
      <w:pPr>
        <w:pStyle w:val="Heading2"/>
      </w:pPr>
      <w:r>
        <w:t>T</w:t>
      </w:r>
      <w:r>
        <w:t xml:space="preserve">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E15573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FD5DB" w14:textId="77777777" w:rsidR="00542EB5" w:rsidRDefault="00542EB5">
      <w:r>
        <w:separator/>
      </w:r>
    </w:p>
    <w:p w14:paraId="510C1D7B" w14:textId="77777777" w:rsidR="00542EB5" w:rsidRDefault="00542EB5"/>
  </w:endnote>
  <w:endnote w:type="continuationSeparator" w:id="0">
    <w:p w14:paraId="5241E608" w14:textId="77777777" w:rsidR="00542EB5" w:rsidRDefault="00542EB5">
      <w:r>
        <w:continuationSeparator/>
      </w:r>
    </w:p>
    <w:p w14:paraId="452297D3" w14:textId="77777777" w:rsidR="00542EB5" w:rsidRDefault="00542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2E60A" w14:textId="77777777" w:rsidR="00E15573" w:rsidRDefault="00542EB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30DF9" w14:textId="77777777" w:rsidR="00542EB5" w:rsidRDefault="00542EB5">
      <w:r>
        <w:separator/>
      </w:r>
    </w:p>
    <w:p w14:paraId="412BCB78" w14:textId="77777777" w:rsidR="00542EB5" w:rsidRDefault="00542EB5"/>
  </w:footnote>
  <w:footnote w:type="continuationSeparator" w:id="0">
    <w:p w14:paraId="7E559650" w14:textId="77777777" w:rsidR="00542EB5" w:rsidRDefault="00542EB5">
      <w:r>
        <w:continuationSeparator/>
      </w:r>
    </w:p>
    <w:p w14:paraId="34746B9B" w14:textId="77777777" w:rsidR="00542EB5" w:rsidRDefault="00542EB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AB"/>
    <w:rsid w:val="001C5F4D"/>
    <w:rsid w:val="00246EAB"/>
    <w:rsid w:val="00542EB5"/>
    <w:rsid w:val="00BF729D"/>
    <w:rsid w:val="00E1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FF13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Templates/A4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05"/>
    <w:rsid w:val="002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118B860258AD4F9B17A51EEE5372A6">
    <w:name w:val="D2118B860258AD4F9B17A51EEE5372A6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</w:rPr>
  </w:style>
  <w:style w:type="paragraph" w:customStyle="1" w:styleId="B76CC611C429844D9EA4B86B90476BBF">
    <w:name w:val="B76CC611C429844D9EA4B86B90476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</TotalTime>
  <Pages>1</Pages>
  <Words>92</Words>
  <Characters>525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2015-04-28T09:27:00Z</dcterms:created>
  <dcterms:modified xsi:type="dcterms:W3CDTF">2015-04-28T09:32:00Z</dcterms:modified>
</cp:coreProperties>
</file>