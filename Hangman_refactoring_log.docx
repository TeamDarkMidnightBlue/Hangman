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26947B" w14:textId="77777777" w:rsidR="00C857FD" w:rsidRDefault="00D94502">
      <w:pPr>
        <w:pStyle w:val="Heading"/>
      </w:pPr>
      <w:r>
        <w:t>Hangman, version 7</w:t>
      </w:r>
    </w:p>
    <w:p w14:paraId="331AE03E" w14:textId="77777777" w:rsidR="00C857FD" w:rsidRDefault="00D94502">
      <w:pPr>
        <w:pStyle w:val="Heading3"/>
      </w:pPr>
      <w:r>
        <w:t>Refactoring Log</w:t>
      </w:r>
    </w:p>
    <w:p w14:paraId="29196EC9" w14:textId="4284F55B" w:rsidR="00C857FD" w:rsidRPr="00776D07" w:rsidRDefault="00D94502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project name</w:t>
      </w:r>
      <w:r w:rsidR="008257F7">
        <w:rPr>
          <w:rFonts w:ascii="Trebuchet MS"/>
        </w:rPr>
        <w:t xml:space="preserve"> to Hangman</w:t>
      </w:r>
    </w:p>
    <w:p w14:paraId="7212A891" w14:textId="50D9A535" w:rsidR="00776D07" w:rsidRP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Changed solution name to HangmanProject_7</w:t>
      </w:r>
    </w:p>
    <w:p w14:paraId="48A3B6B3" w14:textId="4BA4BFB4" w:rsidR="00776D07" w:rsidRDefault="00776D07">
      <w:pPr>
        <w:pStyle w:val="ListBullet"/>
        <w:numPr>
          <w:ilvl w:val="0"/>
          <w:numId w:val="2"/>
        </w:numPr>
      </w:pPr>
      <w:r>
        <w:rPr>
          <w:rFonts w:ascii="Trebuchet MS"/>
        </w:rPr>
        <w:t>Created new project structure with folders</w:t>
      </w:r>
    </w:p>
    <w:p w14:paraId="4FBBDAB4" w14:textId="77777777" w:rsidR="00C857FD" w:rsidRDefault="00D94502">
      <w:pPr>
        <w:pStyle w:val="ListBullet"/>
        <w:numPr>
          <w:ilvl w:val="0"/>
          <w:numId w:val="3"/>
        </w:numPr>
      </w:pPr>
      <w:r>
        <w:rPr>
          <w:rFonts w:ascii="Trebuchet MS"/>
        </w:rPr>
        <w:t>Changed variable names:</w:t>
      </w:r>
    </w:p>
    <w:p w14:paraId="74C20261" w14:textId="77777777" w:rsidR="00C857FD" w:rsidRDefault="00D94502">
      <w:pPr>
        <w:pStyle w:val="ListBullet"/>
        <w:numPr>
          <w:ilvl w:val="0"/>
          <w:numId w:val="4"/>
        </w:numPr>
      </w:pPr>
      <w:r>
        <w:rPr>
          <w:rFonts w:ascii="Trebuchet MS"/>
        </w:rPr>
        <w:t>Improved project structure:</w:t>
      </w:r>
    </w:p>
    <w:p w14:paraId="51E23F05" w14:textId="77777777" w:rsidR="00C857FD" w:rsidRDefault="00D94502">
      <w:pPr>
        <w:pStyle w:val="ListBullet"/>
        <w:numPr>
          <w:ilvl w:val="0"/>
          <w:numId w:val="5"/>
        </w:numPr>
      </w:pPr>
      <w:r>
        <w:rPr>
          <w:rFonts w:ascii="Trebuchet MS"/>
        </w:rPr>
        <w:t>Changed name of classes:</w:t>
      </w:r>
    </w:p>
    <w:p w14:paraId="6F987F5A" w14:textId="77777777" w:rsidR="00C857FD" w:rsidRDefault="00D94502">
      <w:pPr>
        <w:pStyle w:val="ListBullet"/>
        <w:numPr>
          <w:ilvl w:val="0"/>
          <w:numId w:val="6"/>
        </w:numPr>
      </w:pPr>
      <w:r>
        <w:rPr>
          <w:rFonts w:ascii="Trebuchet MS"/>
        </w:rPr>
        <w:t>Implemented design patterns:</w:t>
      </w:r>
    </w:p>
    <w:p w14:paraId="485A860C" w14:textId="77777777" w:rsidR="00C857FD" w:rsidRDefault="00D94502">
      <w:pPr>
        <w:pStyle w:val="ListBullet"/>
        <w:numPr>
          <w:ilvl w:val="0"/>
          <w:numId w:val="7"/>
        </w:numPr>
      </w:pPr>
      <w:r>
        <w:rPr>
          <w:rFonts w:ascii="Trebuchet MS"/>
        </w:rPr>
        <w:t>Removed unused include declarations:</w:t>
      </w:r>
    </w:p>
    <w:p w14:paraId="53D558FE" w14:textId="77777777" w:rsidR="00C857FD" w:rsidRDefault="00D94502">
      <w:pPr>
        <w:pStyle w:val="ListBullet"/>
        <w:numPr>
          <w:ilvl w:val="0"/>
          <w:numId w:val="8"/>
        </w:numPr>
      </w:pPr>
      <w:r>
        <w:rPr>
          <w:rFonts w:ascii="Trebuchet MS"/>
        </w:rPr>
        <w:t>Refactored methods:</w:t>
      </w:r>
    </w:p>
    <w:p w14:paraId="3AC3F1EC" w14:textId="77777777" w:rsidR="00C857FD" w:rsidRDefault="00D94502">
      <w:pPr>
        <w:pStyle w:val="ListBullet"/>
        <w:numPr>
          <w:ilvl w:val="0"/>
          <w:numId w:val="9"/>
        </w:numPr>
      </w:pPr>
      <w:r>
        <w:rPr>
          <w:rFonts w:ascii="Trebuchet MS"/>
        </w:rPr>
        <w:t>Refactored class Word:</w:t>
      </w:r>
    </w:p>
    <w:p w14:paraId="0A24C8EC" w14:textId="77777777" w:rsidR="00C857FD" w:rsidRDefault="00D94502">
      <w:pPr>
        <w:pStyle w:val="ListBullet"/>
        <w:numPr>
          <w:ilvl w:val="1"/>
          <w:numId w:val="10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removed </w:t>
      </w:r>
      <w:r w:rsidRPr="00521613">
        <w:rPr>
          <w:rFonts w:ascii="Trebuchet MS"/>
        </w:rPr>
        <w:t>unused</w:t>
      </w:r>
      <w:r>
        <w:rPr>
          <w:rFonts w:ascii="Trebuchet MS"/>
        </w:rPr>
        <w:t xml:space="preserve"> using clauses</w:t>
      </w:r>
    </w:p>
    <w:p w14:paraId="403CC593" w14:textId="77777777" w:rsidR="00C857FD" w:rsidRDefault="00D94502">
      <w:pPr>
        <w:pStyle w:val="ListBullet"/>
        <w:numPr>
          <w:ilvl w:val="1"/>
          <w:numId w:val="11"/>
        </w:numPr>
        <w:tabs>
          <w:tab w:val="num" w:pos="1440"/>
        </w:tabs>
        <w:ind w:left="1440" w:hanging="360"/>
      </w:pPr>
      <w:r>
        <w:rPr>
          <w:rFonts w:ascii="Trebuchet MS"/>
        </w:rPr>
        <w:t>made the class public</w:t>
      </w:r>
    </w:p>
    <w:p w14:paraId="767468F2" w14:textId="77777777" w:rsidR="00C857FD" w:rsidRDefault="00D94502">
      <w:pPr>
        <w:pStyle w:val="ListBullet"/>
        <w:numPr>
          <w:ilvl w:val="1"/>
          <w:numId w:val="12"/>
        </w:numPr>
        <w:tabs>
          <w:tab w:val="num" w:pos="1440"/>
        </w:tabs>
        <w:ind w:left="1440" w:hanging="360"/>
      </w:pPr>
      <w:r>
        <w:rPr>
          <w:rFonts w:ascii="Trebuchet MS"/>
        </w:rPr>
        <w:t>added comments</w:t>
      </w:r>
    </w:p>
    <w:p w14:paraId="6AEB163B" w14:textId="77777777" w:rsidR="00C857FD" w:rsidRDefault="00D94502">
      <w:pPr>
        <w:pStyle w:val="ListBullet"/>
        <w:numPr>
          <w:ilvl w:val="1"/>
          <w:numId w:val="13"/>
        </w:numPr>
        <w:tabs>
          <w:tab w:val="num" w:pos="1440"/>
        </w:tabs>
        <w:ind w:left="1440" w:hanging="360"/>
      </w:pPr>
      <w:r>
        <w:rPr>
          <w:rFonts w:ascii="Trebuchet MS"/>
        </w:rPr>
        <w:t>added constructor</w:t>
      </w:r>
    </w:p>
    <w:p w14:paraId="57C0BB43" w14:textId="77777777" w:rsidR="00C857FD" w:rsidRPr="00914B11" w:rsidRDefault="00D9450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added interface </w:t>
      </w:r>
      <w:proofErr w:type="spellStart"/>
      <w:r>
        <w:rPr>
          <w:rFonts w:ascii="Trebuchet MS"/>
        </w:rPr>
        <w:t>IWord</w:t>
      </w:r>
      <w:proofErr w:type="spellEnd"/>
    </w:p>
    <w:p w14:paraId="0E6778CC" w14:textId="23A915BD" w:rsidR="00914B11" w:rsidRPr="00914B11" w:rsidRDefault="00914B11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added abstract class base, implementing </w:t>
      </w:r>
      <w:proofErr w:type="spellStart"/>
      <w:r>
        <w:rPr>
          <w:rFonts w:ascii="Trebuchet MS"/>
        </w:rPr>
        <w:t>IWord</w:t>
      </w:r>
      <w:proofErr w:type="spellEnd"/>
    </w:p>
    <w:p w14:paraId="3291EFCB" w14:textId="48AFDF1F" w:rsidR="00914B11" w:rsidRDefault="000B5AA2">
      <w:pPr>
        <w:pStyle w:val="ListBullet"/>
        <w:numPr>
          <w:ilvl w:val="1"/>
          <w:numId w:val="14"/>
        </w:numPr>
        <w:tabs>
          <w:tab w:val="num" w:pos="1440"/>
        </w:tabs>
        <w:ind w:left="1440" w:hanging="360"/>
      </w:pPr>
      <w:r>
        <w:rPr>
          <w:rFonts w:ascii="Trebuchet MS"/>
        </w:rPr>
        <w:t>made Word inherit base class</w:t>
      </w:r>
    </w:p>
    <w:p w14:paraId="17DCCD7D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implemented interface</w:t>
      </w:r>
    </w:p>
    <w:p w14:paraId="0CC3E737" w14:textId="77777777" w:rsidR="00F848EA" w:rsidRPr="00F848EA" w:rsidRDefault="00F848EA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added Unit tests</w:t>
      </w:r>
    </w:p>
    <w:p w14:paraId="5CC31961" w14:textId="77777777" w:rsidR="00F01626" w:rsidRPr="00F01626" w:rsidRDefault="00F01626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>renamed private fields</w:t>
      </w:r>
    </w:p>
    <w:p w14:paraId="6D38DB14" w14:textId="1CB5101F" w:rsidR="008D11F4" w:rsidRDefault="00D94502" w:rsidP="00FC69B4">
      <w:pPr>
        <w:pStyle w:val="ListBullet"/>
        <w:numPr>
          <w:ilvl w:val="1"/>
          <w:numId w:val="15"/>
        </w:numPr>
        <w:tabs>
          <w:tab w:val="num" w:pos="1440"/>
        </w:tabs>
        <w:ind w:left="1440" w:hanging="360"/>
      </w:pPr>
      <w:r>
        <w:rPr>
          <w:rFonts w:ascii="Trebuchet MS"/>
        </w:rPr>
        <w:t xml:space="preserve"> </w:t>
      </w:r>
      <w:r w:rsidR="00ED1732">
        <w:rPr>
          <w:rFonts w:ascii="Trebuchet MS"/>
        </w:rPr>
        <w:t xml:space="preserve">removed method </w:t>
      </w:r>
      <w:proofErr w:type="spellStart"/>
      <w:r w:rsidR="00B257EC">
        <w:rPr>
          <w:rFonts w:ascii="Trebuchet MS"/>
        </w:rPr>
        <w:t>IsLetter</w:t>
      </w:r>
      <w:proofErr w:type="spellEnd"/>
      <w:r w:rsidR="00B257EC">
        <w:rPr>
          <w:rFonts w:ascii="Trebuchet MS"/>
        </w:rPr>
        <w:t xml:space="preserve"> because it breaks the single responsibility principle</w:t>
      </w:r>
    </w:p>
    <w:p w14:paraId="5CEF8CE8" w14:textId="3D11D1F0" w:rsidR="00B86090" w:rsidRDefault="00B86090" w:rsidP="00B86090">
      <w:pPr>
        <w:pStyle w:val="ListBullet"/>
        <w:numPr>
          <w:ilvl w:val="0"/>
          <w:numId w:val="15"/>
        </w:numPr>
      </w:pPr>
      <w:r>
        <w:rPr>
          <w:rFonts w:ascii="Trebuchet MS"/>
        </w:rPr>
        <w:t xml:space="preserve">Added </w:t>
      </w:r>
      <w:proofErr w:type="spellStart"/>
      <w:r>
        <w:rPr>
          <w:rFonts w:ascii="Trebuchet MS"/>
        </w:rPr>
        <w:t>WordFactory</w:t>
      </w:r>
      <w:proofErr w:type="spellEnd"/>
      <w:r>
        <w:rPr>
          <w:rFonts w:ascii="Trebuchet MS"/>
        </w:rPr>
        <w:t xml:space="preserve"> class</w:t>
      </w:r>
    </w:p>
    <w:p w14:paraId="69382F7B" w14:textId="4A3135F3" w:rsidR="00FC69B4" w:rsidRDefault="00FC69B4" w:rsidP="00946934">
      <w:pPr>
        <w:pStyle w:val="ListBullet"/>
        <w:numPr>
          <w:ilvl w:val="0"/>
          <w:numId w:val="15"/>
        </w:numPr>
        <w:ind w:left="360" w:hanging="360"/>
      </w:pPr>
      <w:bookmarkStart w:id="0" w:name="_GoBack"/>
      <w:bookmarkEnd w:id="0"/>
    </w:p>
    <w:sectPr w:rsidR="00FC69B4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720" w:right="1440" w:bottom="18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ABEEBE" w14:textId="77777777" w:rsidR="00D94502" w:rsidRDefault="00D94502">
      <w:r>
        <w:separator/>
      </w:r>
    </w:p>
  </w:endnote>
  <w:endnote w:type="continuationSeparator" w:id="0">
    <w:p w14:paraId="2CD208D8" w14:textId="77777777" w:rsidR="00D94502" w:rsidRDefault="00D9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AAD63" w14:textId="77777777" w:rsidR="00C857FD" w:rsidRDefault="00D94502">
    <w:pPr>
      <w:pStyle w:val="Footer"/>
    </w:pPr>
    <w:r>
      <w:fldChar w:fldCharType="begin"/>
    </w:r>
    <w:r>
      <w:instrText xml:space="preserve"> PAGE </w:instrTex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338B7E" w14:textId="77777777" w:rsidR="00C857FD" w:rsidRDefault="00C857FD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7DB58" w14:textId="77777777" w:rsidR="00D94502" w:rsidRDefault="00D94502">
      <w:r>
        <w:separator/>
      </w:r>
    </w:p>
  </w:footnote>
  <w:footnote w:type="continuationSeparator" w:id="0">
    <w:p w14:paraId="27762279" w14:textId="77777777" w:rsidR="00D94502" w:rsidRDefault="00D945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EEFC5" w14:textId="77777777" w:rsidR="00C857FD" w:rsidRDefault="00C857FD">
    <w:pPr>
      <w:pStyle w:val="HeaderFoot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B8CBD6" w14:textId="77777777" w:rsidR="00C857FD" w:rsidRDefault="00C857FD">
    <w:pPr>
      <w:pStyle w:val="HeaderFoo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C7B5F"/>
    <w:multiLevelType w:val="multilevel"/>
    <w:tmpl w:val="9F4CD084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">
    <w:nsid w:val="145400B8"/>
    <w:multiLevelType w:val="multilevel"/>
    <w:tmpl w:val="739A531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">
    <w:nsid w:val="1B3E6208"/>
    <w:multiLevelType w:val="multilevel"/>
    <w:tmpl w:val="40F2E34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">
    <w:nsid w:val="2B034C5C"/>
    <w:multiLevelType w:val="multilevel"/>
    <w:tmpl w:val="557CD6D6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341A16D0"/>
    <w:multiLevelType w:val="multilevel"/>
    <w:tmpl w:val="AB36AA4A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38530D45"/>
    <w:multiLevelType w:val="multilevel"/>
    <w:tmpl w:val="9D680FD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3A0C1607"/>
    <w:multiLevelType w:val="multilevel"/>
    <w:tmpl w:val="84B4743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46D235A7"/>
    <w:multiLevelType w:val="multilevel"/>
    <w:tmpl w:val="E99A507A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8">
    <w:nsid w:val="53232AF7"/>
    <w:multiLevelType w:val="multilevel"/>
    <w:tmpl w:val="110AEE0C"/>
    <w:styleLink w:val="ImportedStyle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571578E2"/>
    <w:multiLevelType w:val="multilevel"/>
    <w:tmpl w:val="AEB0088E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0">
    <w:nsid w:val="6E5034D1"/>
    <w:multiLevelType w:val="multilevel"/>
    <w:tmpl w:val="01A0B75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1">
    <w:nsid w:val="71871D8E"/>
    <w:multiLevelType w:val="multilevel"/>
    <w:tmpl w:val="230E55C0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7324728D"/>
    <w:multiLevelType w:val="multilevel"/>
    <w:tmpl w:val="9DCAF7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77640C3C"/>
    <w:multiLevelType w:val="multilevel"/>
    <w:tmpl w:val="16B8D132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4">
    <w:nsid w:val="7F7914BC"/>
    <w:multiLevelType w:val="multilevel"/>
    <w:tmpl w:val="30128D0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1"/>
  </w:num>
  <w:num w:numId="6">
    <w:abstractNumId w:val="2"/>
  </w:num>
  <w:num w:numId="7">
    <w:abstractNumId w:val="10"/>
  </w:num>
  <w:num w:numId="8">
    <w:abstractNumId w:val="0"/>
  </w:num>
  <w:num w:numId="9">
    <w:abstractNumId w:val="13"/>
  </w:num>
  <w:num w:numId="10">
    <w:abstractNumId w:val="14"/>
  </w:num>
  <w:num w:numId="11">
    <w:abstractNumId w:val="6"/>
  </w:num>
  <w:num w:numId="12">
    <w:abstractNumId w:val="12"/>
  </w:num>
  <w:num w:numId="13">
    <w:abstractNumId w:val="7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7FD"/>
    <w:rsid w:val="000B5AA2"/>
    <w:rsid w:val="00521613"/>
    <w:rsid w:val="00776D07"/>
    <w:rsid w:val="008257F7"/>
    <w:rsid w:val="008D11F4"/>
    <w:rsid w:val="00914B11"/>
    <w:rsid w:val="00946934"/>
    <w:rsid w:val="00B257EC"/>
    <w:rsid w:val="00B86090"/>
    <w:rsid w:val="00C857FD"/>
    <w:rsid w:val="00D94502"/>
    <w:rsid w:val="00ED1732"/>
    <w:rsid w:val="00F01626"/>
    <w:rsid w:val="00F848EA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3B94A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3">
    <w:name w:val="heading 3"/>
    <w:next w:val="Body"/>
    <w:pPr>
      <w:keepNext/>
      <w:keepLines/>
      <w:spacing w:before="460" w:after="120" w:line="259" w:lineRule="auto"/>
      <w:outlineLvl w:val="2"/>
    </w:pPr>
    <w:rPr>
      <w:rFonts w:ascii="Calibri" w:eastAsia="Calibri" w:hAnsi="Calibri" w:cs="Calibri"/>
      <w:color w:val="595959"/>
      <w:sz w:val="40"/>
      <w:szCs w:val="40"/>
      <w:u w:color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rPr>
      <w:rFonts w:ascii="Calibri" w:eastAsia="Calibri" w:hAnsi="Calibri" w:cs="Calibri"/>
      <w:color w:val="595959"/>
      <w:sz w:val="30"/>
      <w:szCs w:val="30"/>
      <w:u w:color="595959"/>
    </w:rPr>
  </w:style>
  <w:style w:type="paragraph" w:customStyle="1" w:styleId="Heading">
    <w:name w:val="Heading"/>
    <w:next w:val="Body"/>
    <w:pPr>
      <w:keepNext/>
      <w:keepLines/>
      <w:spacing w:before="460" w:after="480" w:line="259" w:lineRule="auto"/>
      <w:outlineLvl w:val="0"/>
    </w:pPr>
    <w:rPr>
      <w:rFonts w:ascii="Calibri" w:eastAsia="Calibri" w:hAnsi="Calibri" w:cs="Calibri"/>
      <w:color w:val="731C3F"/>
      <w:sz w:val="40"/>
      <w:szCs w:val="40"/>
      <w:u w:color="595959"/>
    </w:rPr>
  </w:style>
  <w:style w:type="paragraph" w:customStyle="1" w:styleId="Body">
    <w:name w:val="Body"/>
    <w:pPr>
      <w:spacing w:after="120" w:line="259" w:lineRule="auto"/>
    </w:pPr>
    <w:rPr>
      <w:rFonts w:ascii="Calibri" w:eastAsia="Calibri" w:hAnsi="Calibri" w:cs="Calibri"/>
      <w:color w:val="595959"/>
      <w:sz w:val="30"/>
      <w:szCs w:val="30"/>
      <w:u w:color="595959"/>
    </w:rPr>
  </w:style>
  <w:style w:type="paragraph" w:styleId="ListBullet">
    <w:name w:val="List Bullet"/>
    <w:pPr>
      <w:tabs>
        <w:tab w:val="left" w:pos="432"/>
      </w:tabs>
      <w:spacing w:after="120" w:line="259" w:lineRule="auto"/>
      <w:ind w:left="432" w:hanging="432"/>
    </w:pPr>
    <w:rPr>
      <w:rFonts w:ascii="Calibri" w:eastAsia="Calibri" w:hAnsi="Calibri" w:cs="Calibri"/>
      <w:color w:val="595959"/>
      <w:sz w:val="30"/>
      <w:szCs w:val="30"/>
      <w:u w:color="595959"/>
    </w:rPr>
  </w:style>
  <w:style w:type="numbering" w:customStyle="1" w:styleId="ImportedStyle1">
    <w:name w:val="Imported Style 1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7916"/>
          </a:lnSpc>
          <a:spcBef>
            <a:spcPts val="60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595959"/>
            </a:solidFill>
            <a:effectLst/>
            <a:uFill>
              <a:solidFill>
                <a:srgbClr val="595959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A5D852-5415-4D48-B82C-9EA9D38F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Strahil Ruychev</cp:lastModifiedBy>
  <cp:revision>11</cp:revision>
  <dcterms:created xsi:type="dcterms:W3CDTF">2015-05-05T06:31:00Z</dcterms:created>
  <dcterms:modified xsi:type="dcterms:W3CDTF">2015-05-05T13:17:00Z</dcterms:modified>
</cp:coreProperties>
</file>