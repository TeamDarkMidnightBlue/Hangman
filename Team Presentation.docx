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E4196" w14:textId="77777777" w:rsidR="00E812CF" w:rsidRPr="00A36014" w:rsidRDefault="00886520">
      <w:pPr>
        <w:pStyle w:val="Date"/>
        <w:rPr>
          <w:sz w:val="32"/>
        </w:rPr>
      </w:pPr>
      <w:r w:rsidRPr="00A36014">
        <w:rPr>
          <w:sz w:val="32"/>
        </w:rPr>
        <w:t>07 May, 2015</w:t>
      </w:r>
    </w:p>
    <w:p w14:paraId="2A271B5E" w14:textId="77777777" w:rsidR="00E812CF" w:rsidRPr="00A36014" w:rsidRDefault="00886520">
      <w:pPr>
        <w:pStyle w:val="Title"/>
        <w:rPr>
          <w:sz w:val="56"/>
        </w:rPr>
      </w:pPr>
      <w:r w:rsidRPr="00A36014">
        <w:rPr>
          <w:sz w:val="56"/>
        </w:rPr>
        <w:t>Hangman, v. 7 refactoring</w:t>
      </w:r>
    </w:p>
    <w:p w14:paraId="3951B300" w14:textId="77777777" w:rsidR="00886520" w:rsidRPr="00A36014" w:rsidRDefault="00886520">
      <w:pPr>
        <w:pStyle w:val="Title"/>
        <w:rPr>
          <w:sz w:val="48"/>
        </w:rPr>
      </w:pPr>
      <w:r w:rsidRPr="00A36014">
        <w:rPr>
          <w:sz w:val="48"/>
        </w:rPr>
        <w:t>Team dark midnight blue</w:t>
      </w:r>
    </w:p>
    <w:p w14:paraId="0E4CD647" w14:textId="77777777" w:rsidR="00E812CF" w:rsidRPr="00A36014" w:rsidRDefault="00886520">
      <w:pPr>
        <w:pStyle w:val="Heading1"/>
        <w:rPr>
          <w:sz w:val="28"/>
        </w:rPr>
      </w:pPr>
      <w:r w:rsidRPr="00A36014">
        <w:rPr>
          <w:sz w:val="28"/>
        </w:rPr>
        <w:t>Participants</w:t>
      </w:r>
      <w:bookmarkStart w:id="0" w:name="_GoBack"/>
      <w:bookmarkEnd w:id="0"/>
    </w:p>
    <w:p w14:paraId="34C51C03" w14:textId="77777777" w:rsidR="00E812CF" w:rsidRPr="00A36014" w:rsidRDefault="00886520">
      <w:pPr>
        <w:pStyle w:val="Heading3"/>
        <w:rPr>
          <w:sz w:val="28"/>
        </w:rPr>
      </w:pPr>
      <w:proofErr w:type="spellStart"/>
      <w:r w:rsidRPr="00A36014">
        <w:rPr>
          <w:sz w:val="28"/>
        </w:rPr>
        <w:t>Strahil</w:t>
      </w:r>
      <w:proofErr w:type="spellEnd"/>
      <w:r w:rsidRPr="00A36014">
        <w:rPr>
          <w:sz w:val="28"/>
        </w:rPr>
        <w:t xml:space="preserve"> </w:t>
      </w:r>
      <w:proofErr w:type="spellStart"/>
      <w:r w:rsidRPr="00A36014">
        <w:rPr>
          <w:sz w:val="28"/>
        </w:rPr>
        <w:t>Ruychev</w:t>
      </w:r>
      <w:proofErr w:type="spellEnd"/>
    </w:p>
    <w:p w14:paraId="08D07E1A" w14:textId="77777777" w:rsidR="00886520" w:rsidRPr="00A36014" w:rsidRDefault="00886520">
      <w:pPr>
        <w:pStyle w:val="Heading3"/>
        <w:rPr>
          <w:sz w:val="28"/>
        </w:rPr>
      </w:pPr>
      <w:proofErr w:type="spellStart"/>
      <w:r w:rsidRPr="00A36014">
        <w:rPr>
          <w:sz w:val="28"/>
        </w:rPr>
        <w:t>Boyan</w:t>
      </w:r>
      <w:proofErr w:type="spellEnd"/>
      <w:r w:rsidRPr="00A36014">
        <w:rPr>
          <w:sz w:val="28"/>
        </w:rPr>
        <w:t xml:space="preserve"> </w:t>
      </w:r>
      <w:proofErr w:type="spellStart"/>
      <w:r w:rsidRPr="00A36014">
        <w:rPr>
          <w:sz w:val="28"/>
        </w:rPr>
        <w:t>Baychev</w:t>
      </w:r>
      <w:proofErr w:type="spellEnd"/>
    </w:p>
    <w:p w14:paraId="4F59A482" w14:textId="19D0C3A0" w:rsidR="001D5F4C" w:rsidRPr="00A36014" w:rsidRDefault="001D5F4C">
      <w:pPr>
        <w:pStyle w:val="Heading1"/>
        <w:rPr>
          <w:sz w:val="28"/>
        </w:rPr>
      </w:pPr>
      <w:r w:rsidRPr="00A36014">
        <w:rPr>
          <w:sz w:val="28"/>
        </w:rPr>
        <w:t>Project</w:t>
      </w:r>
    </w:p>
    <w:p w14:paraId="3D08E89E" w14:textId="07443EB4" w:rsidR="001D5F4C" w:rsidRPr="00A36014" w:rsidRDefault="001D5F4C" w:rsidP="001D5F4C">
      <w:pPr>
        <w:pStyle w:val="Heading2"/>
        <w:rPr>
          <w:sz w:val="24"/>
        </w:rPr>
      </w:pPr>
      <w:r w:rsidRPr="00A36014">
        <w:rPr>
          <w:sz w:val="24"/>
        </w:rPr>
        <w:t>Hangman, version 7</w:t>
      </w:r>
    </w:p>
    <w:p w14:paraId="41826B36" w14:textId="7123DC03" w:rsidR="00E812CF" w:rsidRPr="00A36014" w:rsidRDefault="001D5F4C">
      <w:pPr>
        <w:pStyle w:val="Heading1"/>
        <w:rPr>
          <w:sz w:val="28"/>
        </w:rPr>
      </w:pPr>
      <w:r w:rsidRPr="00A36014">
        <w:rPr>
          <w:sz w:val="28"/>
        </w:rPr>
        <w:t>Git Hub</w:t>
      </w:r>
    </w:p>
    <w:p w14:paraId="1875263E" w14:textId="0F9E84CF" w:rsidR="00E812CF" w:rsidRPr="00A36014" w:rsidRDefault="001D5F4C" w:rsidP="001D5F4C">
      <w:pPr>
        <w:rPr>
          <w:sz w:val="24"/>
        </w:rPr>
      </w:pPr>
      <w:r w:rsidRPr="00A36014">
        <w:rPr>
          <w:sz w:val="24"/>
        </w:rPr>
        <w:t>https://github.com/TeamDarkMidnightBlue/Hangman/tree/Straho</w:t>
      </w:r>
    </w:p>
    <w:sectPr w:rsidR="00E812CF" w:rsidRPr="00A3601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B6E83" w14:textId="77777777" w:rsidR="00AE14A1" w:rsidRDefault="00AE14A1">
      <w:pPr>
        <w:spacing w:after="0" w:line="240" w:lineRule="auto"/>
      </w:pPr>
      <w:r>
        <w:separator/>
      </w:r>
    </w:p>
    <w:p w14:paraId="423B7720" w14:textId="77777777" w:rsidR="00AE14A1" w:rsidRDefault="00AE14A1"/>
  </w:endnote>
  <w:endnote w:type="continuationSeparator" w:id="0">
    <w:p w14:paraId="40AABA3B" w14:textId="77777777" w:rsidR="00AE14A1" w:rsidRDefault="00AE14A1">
      <w:pPr>
        <w:spacing w:after="0" w:line="240" w:lineRule="auto"/>
      </w:pPr>
      <w:r>
        <w:continuationSeparator/>
      </w:r>
    </w:p>
    <w:p w14:paraId="70B72E97" w14:textId="77777777" w:rsidR="00AE14A1" w:rsidRDefault="00AE14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AAF56" w14:textId="77777777" w:rsidR="00E812CF" w:rsidRDefault="00AE14A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48EF22" w14:textId="77777777" w:rsidR="00AE14A1" w:rsidRDefault="00AE14A1">
      <w:pPr>
        <w:spacing w:after="0" w:line="240" w:lineRule="auto"/>
      </w:pPr>
      <w:r>
        <w:separator/>
      </w:r>
    </w:p>
    <w:p w14:paraId="570AB441" w14:textId="77777777" w:rsidR="00AE14A1" w:rsidRDefault="00AE14A1"/>
  </w:footnote>
  <w:footnote w:type="continuationSeparator" w:id="0">
    <w:p w14:paraId="5B44120E" w14:textId="77777777" w:rsidR="00AE14A1" w:rsidRDefault="00AE14A1">
      <w:pPr>
        <w:spacing w:after="0" w:line="240" w:lineRule="auto"/>
      </w:pPr>
      <w:r>
        <w:continuationSeparator/>
      </w:r>
    </w:p>
    <w:p w14:paraId="5D758FBB" w14:textId="77777777" w:rsidR="00AE14A1" w:rsidRDefault="00AE14A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20"/>
    <w:rsid w:val="001D5F4C"/>
    <w:rsid w:val="00886520"/>
    <w:rsid w:val="00A36014"/>
    <w:rsid w:val="00AE14A1"/>
    <w:rsid w:val="00C33A29"/>
    <w:rsid w:val="00E8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A4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trahil/Library/Containers/com.microsoft.Word/Data/Library/Caches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4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Strahil Ruychev</dc:creator>
  <cp:keywords/>
  <dc:description/>
  <cp:lastModifiedBy>Strahil Ruychev</cp:lastModifiedBy>
  <cp:revision>5</cp:revision>
  <dcterms:created xsi:type="dcterms:W3CDTF">2015-05-07T05:00:00Z</dcterms:created>
  <dcterms:modified xsi:type="dcterms:W3CDTF">2015-05-07T05:05:00Z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